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20DB" w14:textId="7A43D6C2" w:rsidR="00C067C5" w:rsidRPr="00064FE8" w:rsidRDefault="00375927" w:rsidP="00064FE8">
      <w:pPr>
        <w:pStyle w:val="Title"/>
        <w:rPr>
          <w:sz w:val="48"/>
          <w:szCs w:val="48"/>
        </w:rPr>
      </w:pPr>
      <w:r>
        <w:rPr>
          <w:sz w:val="48"/>
          <w:szCs w:val="48"/>
        </w:rPr>
        <w:t>S</w:t>
      </w:r>
      <w:r w:rsidR="00890F8A" w:rsidRPr="00064FE8">
        <w:rPr>
          <w:sz w:val="48"/>
          <w:szCs w:val="48"/>
        </w:rPr>
        <w:t>unit</w:t>
      </w:r>
      <w:r w:rsidR="00422834">
        <w:rPr>
          <w:sz w:val="48"/>
          <w:szCs w:val="48"/>
        </w:rPr>
        <w:t xml:space="preserve"> Kaushik</w:t>
      </w:r>
    </w:p>
    <w:tbl>
      <w:tblPr>
        <w:tblStyle w:val="ResumeTable"/>
        <w:tblW w:w="5000" w:type="pct"/>
        <w:tblBorders>
          <w:top w:val="double" w:sz="4" w:space="0" w:color="auto"/>
        </w:tblBorders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260D3F" w:rsidRPr="0002281F" w14:paraId="606A1981" w14:textId="77777777" w:rsidTr="00087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485E9E0" w14:textId="5929A4D5" w:rsidR="00F26CF8" w:rsidRPr="0002281F" w:rsidRDefault="00890F8A" w:rsidP="00C020D1">
            <w:pPr>
              <w:pStyle w:val="ContactInfo"/>
              <w:ind w:left="-1566"/>
              <w:jc w:val="center"/>
            </w:pPr>
            <w:r w:rsidRPr="006D055F">
              <w:t>kaushik</w:t>
            </w:r>
            <w:r w:rsidR="00375927">
              <w:t>s</w:t>
            </w:r>
            <w:r w:rsidRPr="006D055F">
              <w:t>unit786@gmail.com |</w:t>
            </w:r>
            <w:r w:rsidR="00F26CF8" w:rsidRPr="006D055F">
              <w:t xml:space="preserve"> linkedin.com/in/</w:t>
            </w:r>
            <w:r w:rsidR="00375927">
              <w:t>s</w:t>
            </w:r>
            <w:r w:rsidR="00F26CF8" w:rsidRPr="006D055F">
              <w:t>unitkaushik</w:t>
            </w:r>
            <w:r w:rsidR="00D24FA7" w:rsidRPr="006D055F">
              <w:t xml:space="preserve"> |</w:t>
            </w:r>
            <w:r w:rsidR="000111B3">
              <w:t xml:space="preserve">+91 </w:t>
            </w:r>
            <w:r w:rsidR="00375927">
              <w:t>84454</w:t>
            </w:r>
            <w:r w:rsidR="000111B3">
              <w:t xml:space="preserve"> 18725 | Bangalore </w:t>
            </w:r>
          </w:p>
        </w:tc>
      </w:tr>
    </w:tbl>
    <w:p w14:paraId="61614F9D" w14:textId="5F49E09C" w:rsidR="00C067C5" w:rsidRPr="00843164" w:rsidRDefault="00677B5B" w:rsidP="0096554D">
      <w:pPr>
        <w:pStyle w:val="Heading1"/>
      </w:pPr>
      <w:r>
        <w:t>PROFILE</w:t>
      </w:r>
    </w:p>
    <w:tbl>
      <w:tblPr>
        <w:tblStyle w:val="ResumeTable"/>
        <w:tblW w:w="5000" w:type="pct"/>
        <w:tblBorders>
          <w:top w:val="double" w:sz="4" w:space="0" w:color="auto"/>
        </w:tblBorders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1F365DD2" w14:textId="77777777" w:rsidTr="00087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D382D7F" w14:textId="0A90C035" w:rsidR="00260D3F" w:rsidRPr="00843164" w:rsidRDefault="00890F8A" w:rsidP="00BA1275">
            <w:pPr>
              <w:spacing w:after="0"/>
              <w:ind w:left="-1476"/>
            </w:pPr>
            <w:r w:rsidRPr="006D055F">
              <w:t xml:space="preserve">Data science enthusiast and professional familiar with gathering, cleaning, </w:t>
            </w:r>
            <w:r w:rsidR="00BA1275" w:rsidRPr="006D055F">
              <w:t>visualizing data</w:t>
            </w:r>
            <w:r w:rsidRPr="006D055F">
              <w:t xml:space="preserve">. </w:t>
            </w:r>
            <w:r w:rsidR="0060605D" w:rsidRPr="006D055F">
              <w:t>U</w:t>
            </w:r>
            <w:r w:rsidRPr="006D055F">
              <w:t>nderstanding of statistical, algebraic, and other analytical techniques. Highly organized, motivated, and diligent.</w:t>
            </w:r>
          </w:p>
        </w:tc>
      </w:tr>
    </w:tbl>
    <w:p w14:paraId="03B9FE5C" w14:textId="0362DDBE" w:rsidR="00843164" w:rsidRPr="0096554D" w:rsidRDefault="007E5DA1" w:rsidP="0096554D">
      <w:pPr>
        <w:pStyle w:val="Heading1"/>
      </w:pPr>
      <w:r>
        <w:t xml:space="preserve">ACADEMIC </w:t>
      </w:r>
      <w:r w:rsidR="00DE21EF">
        <w:t>PROJECTS / CASE STUDIES</w:t>
      </w:r>
    </w:p>
    <w:tbl>
      <w:tblPr>
        <w:tblStyle w:val="ResumeTable"/>
        <w:tblW w:w="5000" w:type="pct"/>
        <w:tblBorders>
          <w:top w:val="double" w:sz="4" w:space="0" w:color="auto"/>
        </w:tblBorders>
        <w:tblLook w:val="0620" w:firstRow="1" w:lastRow="0" w:firstColumn="0" w:lastColumn="0" w:noHBand="1" w:noVBand="1"/>
        <w:tblDescription w:val="Experience table"/>
      </w:tblPr>
      <w:tblGrid>
        <w:gridCol w:w="9072"/>
      </w:tblGrid>
      <w:tr w:rsidR="0016468F" w:rsidRPr="00843164" w14:paraId="278BADF2" w14:textId="77777777" w:rsidTr="00087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1FB60C6" w14:textId="63351422" w:rsidR="0016468F" w:rsidRPr="00C020D1" w:rsidRDefault="0016468F" w:rsidP="00297EBC">
            <w:pPr>
              <w:rPr>
                <w:rStyle w:val="Emphasis"/>
                <w:b/>
                <w:bCs/>
              </w:rPr>
            </w:pPr>
            <w:r w:rsidRPr="00C020D1">
              <w:rPr>
                <w:b/>
                <w:bCs/>
              </w:rPr>
              <w:t>Airlines Fare Prediction</w:t>
            </w:r>
          </w:p>
          <w:p w14:paraId="531A01F1" w14:textId="630A0EF7" w:rsidR="0016468F" w:rsidRPr="00563E20" w:rsidRDefault="002859CC" w:rsidP="00BA1275">
            <w:pPr>
              <w:pStyle w:val="ListParagraph"/>
              <w:numPr>
                <w:ilvl w:val="0"/>
                <w:numId w:val="19"/>
              </w:numPr>
              <w:spacing w:after="0"/>
              <w:ind w:left="450"/>
            </w:pPr>
            <w:r>
              <w:t>Predicted airline fares</w:t>
            </w:r>
            <w:r w:rsidR="00CF56D4">
              <w:t xml:space="preserve"> for Travel and Hospitality sector</w:t>
            </w:r>
            <w:r w:rsidR="00C57425" w:rsidRPr="00563E20">
              <w:t xml:space="preserve"> using RandomForestRegressor, RandomizedSearchCV, E</w:t>
            </w:r>
            <w:r w:rsidR="00211D55">
              <w:t>xtraTreesRegressor by analyzing dataset which includes combine data</w:t>
            </w:r>
            <w:r w:rsidR="00482698">
              <w:t>set</w:t>
            </w:r>
            <w:r w:rsidR="00211D55">
              <w:t xml:space="preserve"> for most of the airlines price.</w:t>
            </w:r>
          </w:p>
          <w:p w14:paraId="43BC3D62" w14:textId="2F74C980" w:rsidR="00C57425" w:rsidRPr="00843164" w:rsidRDefault="00482698" w:rsidP="00BA1275">
            <w:pPr>
              <w:pStyle w:val="ListParagraph"/>
              <w:numPr>
                <w:ilvl w:val="0"/>
                <w:numId w:val="19"/>
              </w:numPr>
              <w:spacing w:after="0"/>
              <w:ind w:left="450"/>
            </w:pPr>
            <w:r>
              <w:t>Technology used: Python and its libraries using Numpy , Pandas , Matplotlib and Seaborn and Machine Learning Algorithms</w:t>
            </w:r>
            <w:r w:rsidR="00C57425" w:rsidRPr="00563E20">
              <w:t xml:space="preserve"> for prediction + HTML for interactive Ul.</w:t>
            </w:r>
          </w:p>
        </w:tc>
      </w:tr>
      <w:tr w:rsidR="0016468F" w:rsidRPr="00843164" w14:paraId="2F19F9D0" w14:textId="77777777" w:rsidTr="00087D21">
        <w:tc>
          <w:tcPr>
            <w:tcW w:w="5000" w:type="pct"/>
          </w:tcPr>
          <w:p w14:paraId="4753F027" w14:textId="0A00B98A" w:rsidR="00482698" w:rsidRPr="006D055F" w:rsidRDefault="0016468F" w:rsidP="006D055F">
            <w:pPr>
              <w:rPr>
                <w:b/>
                <w:bCs/>
              </w:rPr>
            </w:pPr>
            <w:r w:rsidRPr="006D055F">
              <w:rPr>
                <w:b/>
                <w:bCs/>
              </w:rPr>
              <w:t>Medical Insurance Premium Prediction</w:t>
            </w:r>
          </w:p>
          <w:p w14:paraId="3B7D31A9" w14:textId="58B869E8" w:rsidR="0016468F" w:rsidRPr="006D055F" w:rsidRDefault="0016468F" w:rsidP="006D055F">
            <w:pPr>
              <w:pStyle w:val="ListParagraph"/>
              <w:numPr>
                <w:ilvl w:val="0"/>
                <w:numId w:val="19"/>
              </w:numPr>
              <w:spacing w:after="0"/>
              <w:ind w:left="450"/>
            </w:pPr>
            <w:r w:rsidRPr="006D055F">
              <w:t>The aim of this application is to predict the medical insurance premiums.</w:t>
            </w:r>
          </w:p>
          <w:p w14:paraId="59A83092" w14:textId="6030A9AE" w:rsidR="0016468F" w:rsidRPr="006D055F" w:rsidRDefault="00CA5094" w:rsidP="006D055F">
            <w:pPr>
              <w:pStyle w:val="ListParagraph"/>
              <w:numPr>
                <w:ilvl w:val="0"/>
                <w:numId w:val="19"/>
              </w:numPr>
              <w:spacing w:after="0"/>
              <w:ind w:left="450"/>
            </w:pPr>
            <w:r w:rsidRPr="006D055F">
              <w:t>Project includes use of Machine Learn</w:t>
            </w:r>
            <w:r w:rsidR="0088602C" w:rsidRPr="006D055F">
              <w:t>ing Algorithms such as Logistic</w:t>
            </w:r>
            <w:r w:rsidRPr="006D055F">
              <w:t>Regression and KNN and many more to check the accuracy of the model.</w:t>
            </w:r>
          </w:p>
          <w:p w14:paraId="589033A4" w14:textId="5FD3717D" w:rsidR="00482698" w:rsidRPr="006D055F" w:rsidRDefault="00482698" w:rsidP="006D055F">
            <w:pPr>
              <w:pStyle w:val="ListParagraph"/>
              <w:numPr>
                <w:ilvl w:val="0"/>
                <w:numId w:val="19"/>
              </w:numPr>
              <w:spacing w:after="0"/>
              <w:ind w:left="450"/>
            </w:pPr>
            <w:r w:rsidRPr="006D055F">
              <w:t>Specially designed this project and Work frame for Medical Sector and employee Welfare.</w:t>
            </w:r>
          </w:p>
        </w:tc>
      </w:tr>
      <w:tr w:rsidR="0016468F" w:rsidRPr="00843164" w14:paraId="7B84F734" w14:textId="77777777" w:rsidTr="00087D21">
        <w:tc>
          <w:tcPr>
            <w:tcW w:w="5000" w:type="pct"/>
          </w:tcPr>
          <w:p w14:paraId="78619164" w14:textId="41CD747A" w:rsidR="0016468F" w:rsidRPr="006D055F" w:rsidRDefault="0016468F" w:rsidP="00CB1A42">
            <w:pPr>
              <w:rPr>
                <w:b/>
                <w:bCs/>
              </w:rPr>
            </w:pPr>
            <w:r w:rsidRPr="006D055F">
              <w:rPr>
                <w:b/>
                <w:bCs/>
              </w:rPr>
              <w:t>Cardiac Diseases Prediction</w:t>
            </w:r>
          </w:p>
          <w:p w14:paraId="01E4EA6A" w14:textId="6C06DA0E" w:rsidR="0016468F" w:rsidRPr="006D055F" w:rsidRDefault="00482698" w:rsidP="00CA5094">
            <w:pPr>
              <w:pStyle w:val="ListParagraph"/>
              <w:numPr>
                <w:ilvl w:val="0"/>
                <w:numId w:val="19"/>
              </w:numPr>
              <w:spacing w:after="0"/>
              <w:ind w:left="450"/>
            </w:pPr>
            <w:r w:rsidRPr="006D055F">
              <w:t>The objective is t</w:t>
            </w:r>
            <w:r w:rsidR="0016468F" w:rsidRPr="006D055F">
              <w:t>o predict the heart diseases among people based on various health parameters.</w:t>
            </w:r>
          </w:p>
          <w:p w14:paraId="41BE36CA" w14:textId="70844BE6" w:rsidR="0016468F" w:rsidRPr="006D055F" w:rsidRDefault="0016468F" w:rsidP="00CA5094">
            <w:pPr>
              <w:pStyle w:val="ListParagraph"/>
              <w:numPr>
                <w:ilvl w:val="0"/>
                <w:numId w:val="19"/>
              </w:numPr>
              <w:spacing w:after="0"/>
              <w:ind w:left="450"/>
            </w:pPr>
            <w:r w:rsidRPr="006D055F">
              <w:t>Source of the dataset is Kaggle along with the dictionary.</w:t>
            </w:r>
          </w:p>
          <w:p w14:paraId="45E6531C" w14:textId="77777777" w:rsidR="0016468F" w:rsidRPr="006D055F" w:rsidRDefault="0016468F" w:rsidP="00482698">
            <w:pPr>
              <w:pStyle w:val="ListParagraph"/>
              <w:numPr>
                <w:ilvl w:val="0"/>
                <w:numId w:val="19"/>
              </w:numPr>
              <w:spacing w:after="0"/>
              <w:ind w:left="450"/>
            </w:pPr>
            <w:r w:rsidRPr="006D055F">
              <w:t xml:space="preserve">Project includes use of multiple machine learning </w:t>
            </w:r>
            <w:r w:rsidR="00482698" w:rsidRPr="006D055F">
              <w:t>algorithms such as LogisticRegression ,   RandomForestClassifier and KNeighboursClassifier.</w:t>
            </w:r>
          </w:p>
          <w:p w14:paraId="4115C720" w14:textId="2EF5A13B" w:rsidR="00482698" w:rsidRPr="00CA5094" w:rsidRDefault="00482698" w:rsidP="00482698">
            <w:pPr>
              <w:pStyle w:val="ListParagraph"/>
              <w:numPr>
                <w:ilvl w:val="0"/>
                <w:numId w:val="19"/>
              </w:numPr>
              <w:spacing w:after="0"/>
              <w:ind w:left="450"/>
              <w:rPr>
                <w:i/>
                <w:iCs/>
                <w:color w:val="4D4D4D" w:themeColor="accent6"/>
              </w:rPr>
            </w:pPr>
            <w:r w:rsidRPr="006D055F">
              <w:t xml:space="preserve">Also Use of Python and Its libraries for Visualization and to perform EDA and </w:t>
            </w:r>
            <w:r w:rsidR="005D08E2" w:rsidRPr="006D055F">
              <w:t xml:space="preserve">to Analyze patterns in the Data and </w:t>
            </w:r>
            <w:r w:rsidRPr="006D055F">
              <w:t>preprocessing of the Data</w:t>
            </w:r>
            <w:r>
              <w:t>.</w:t>
            </w:r>
          </w:p>
        </w:tc>
      </w:tr>
      <w:tr w:rsidR="0016468F" w:rsidRPr="00843164" w14:paraId="504E0F71" w14:textId="77777777" w:rsidTr="00087D21">
        <w:tc>
          <w:tcPr>
            <w:tcW w:w="5000" w:type="pct"/>
          </w:tcPr>
          <w:p w14:paraId="504B99ED" w14:textId="38EF6DF0" w:rsidR="003856F4" w:rsidRPr="006D055F" w:rsidRDefault="0016468F" w:rsidP="00FC2702">
            <w:pPr>
              <w:rPr>
                <w:b/>
                <w:bCs/>
              </w:rPr>
            </w:pPr>
            <w:r w:rsidRPr="006D055F">
              <w:rPr>
                <w:b/>
                <w:bCs/>
              </w:rPr>
              <w:t>Case Study on internships in India</w:t>
            </w:r>
          </w:p>
          <w:p w14:paraId="6087AC7B" w14:textId="79676EF7" w:rsidR="0016468F" w:rsidRPr="006D055F" w:rsidRDefault="0016468F" w:rsidP="00CA5094">
            <w:pPr>
              <w:pStyle w:val="ListParagraph"/>
              <w:numPr>
                <w:ilvl w:val="0"/>
                <w:numId w:val="19"/>
              </w:numPr>
              <w:spacing w:after="0"/>
              <w:ind w:left="450"/>
            </w:pPr>
            <w:r w:rsidRPr="006D055F">
              <w:t>Objective of this case study is to find the number of internships offered in India in a year and categorize them based on various parameters.</w:t>
            </w:r>
          </w:p>
          <w:p w14:paraId="4FF0D561" w14:textId="6E722C89" w:rsidR="0016468F" w:rsidRPr="006D055F" w:rsidRDefault="002859CC" w:rsidP="00CA5094">
            <w:pPr>
              <w:pStyle w:val="ListParagraph"/>
              <w:numPr>
                <w:ilvl w:val="0"/>
                <w:numId w:val="19"/>
              </w:numPr>
              <w:spacing w:after="0"/>
              <w:ind w:left="450"/>
            </w:pPr>
            <w:r w:rsidRPr="006D055F">
              <w:t xml:space="preserve">Case study includes data from </w:t>
            </w:r>
            <w:r w:rsidR="0016468F" w:rsidRPr="006D055F">
              <w:t>government and non-government organizations which helped in predicting the results.</w:t>
            </w:r>
          </w:p>
          <w:p w14:paraId="37E110CB" w14:textId="07AC290C" w:rsidR="003856F4" w:rsidRPr="003856F4" w:rsidRDefault="0016468F" w:rsidP="003856F4">
            <w:pPr>
              <w:pStyle w:val="ListParagraph"/>
              <w:numPr>
                <w:ilvl w:val="0"/>
                <w:numId w:val="19"/>
              </w:numPr>
              <w:spacing w:after="0"/>
              <w:ind w:left="450"/>
              <w:rPr>
                <w:color w:val="4D4D4D" w:themeColor="accent6"/>
              </w:rPr>
            </w:pPr>
            <w:r w:rsidRPr="006D055F">
              <w:t>Analytics tools are used which predicts the exact approximation of the result</w:t>
            </w:r>
            <w:r w:rsidRPr="00CA5094">
              <w:t>.</w:t>
            </w:r>
          </w:p>
        </w:tc>
      </w:tr>
    </w:tbl>
    <w:p w14:paraId="4F835751" w14:textId="28CB2110" w:rsidR="00FC33BD" w:rsidRDefault="003856F4" w:rsidP="00FC33BD">
      <w:pPr>
        <w:pStyle w:val="Heading1"/>
      </w:pPr>
      <w:r>
        <w:t>Experience   Associate Python Developer</w:t>
      </w:r>
      <w:r w:rsidR="00D9696F">
        <w:t>(Internship)</w:t>
      </w:r>
    </w:p>
    <w:p w14:paraId="7600E8F3" w14:textId="49A5C3DC" w:rsidR="00FC33BD" w:rsidRDefault="00FC33BD" w:rsidP="00FC33BD">
      <w:pPr>
        <w:rPr>
          <w:sz w:val="24"/>
          <w:szCs w:val="24"/>
        </w:rPr>
      </w:pPr>
      <w:r w:rsidRPr="00FC33BD">
        <w:rPr>
          <w:sz w:val="24"/>
          <w:szCs w:val="24"/>
        </w:rPr>
        <w:t xml:space="preserve">Gloify, Bangalore   6/2022 </w:t>
      </w:r>
      <w:r>
        <w:rPr>
          <w:sz w:val="24"/>
          <w:szCs w:val="24"/>
        </w:rPr>
        <w:t>–</w:t>
      </w:r>
      <w:r w:rsidR="00DE2D74">
        <w:rPr>
          <w:sz w:val="24"/>
          <w:szCs w:val="24"/>
        </w:rPr>
        <w:t xml:space="preserve"> 8/2022</w:t>
      </w:r>
    </w:p>
    <w:p w14:paraId="491F7B72" w14:textId="436DADE8" w:rsidR="00FC33BD" w:rsidRDefault="00FC33BD" w:rsidP="00FC33B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Worked alongside other developers to implement RESTful API’s that enable the internal analytics team </w:t>
      </w:r>
      <w:r w:rsidR="000E2D4C">
        <w:rPr>
          <w:sz w:val="24"/>
          <w:szCs w:val="24"/>
        </w:rPr>
        <w:t>to increase reporting speed.</w:t>
      </w:r>
    </w:p>
    <w:p w14:paraId="61B565BC" w14:textId="45640ADD" w:rsidR="000E2D4C" w:rsidRDefault="000E2D4C" w:rsidP="00FC33B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Primary skills involve knowledge of MVT , Django REST framework , RESTful API’s and query sets. </w:t>
      </w:r>
    </w:p>
    <w:p w14:paraId="063F66A0" w14:textId="4ED06FF5" w:rsidR="000E2D4C" w:rsidRDefault="000E2D4C" w:rsidP="00FC33B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Meeting the client and the user requirement and create API’s for them and give access to user also.</w:t>
      </w:r>
    </w:p>
    <w:p w14:paraId="1291753C" w14:textId="01562937" w:rsidR="007559B1" w:rsidRDefault="00677B5B" w:rsidP="0096554D">
      <w:pPr>
        <w:pStyle w:val="Heading1"/>
      </w:pPr>
      <w:r>
        <w:t>EDUCATION</w:t>
      </w:r>
    </w:p>
    <w:tbl>
      <w:tblPr>
        <w:tblStyle w:val="ResumeTable"/>
        <w:tblW w:w="5079" w:type="pct"/>
        <w:tblBorders>
          <w:top w:val="double" w:sz="4" w:space="0" w:color="auto"/>
        </w:tblBorders>
        <w:tblLook w:val="0620" w:firstRow="1" w:lastRow="0" w:firstColumn="0" w:lastColumn="0" w:noHBand="1" w:noVBand="1"/>
        <w:tblDescription w:val="Experience table"/>
      </w:tblPr>
      <w:tblGrid>
        <w:gridCol w:w="1801"/>
        <w:gridCol w:w="7414"/>
      </w:tblGrid>
      <w:tr w:rsidR="00855EF8" w:rsidRPr="00843164" w14:paraId="1AD62855" w14:textId="77777777" w:rsidTr="006C5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B7164CC" w14:textId="4BDB27EA" w:rsidR="00855EF8" w:rsidRPr="006D055F" w:rsidRDefault="00067B8D" w:rsidP="00C020D1">
            <w:pPr>
              <w:spacing w:after="0"/>
            </w:pPr>
            <w:r>
              <w:t>2018 to 2021</w:t>
            </w:r>
          </w:p>
        </w:tc>
        <w:tc>
          <w:tcPr>
            <w:tcW w:w="402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EF57D56" w14:textId="2557A804" w:rsidR="008B4204" w:rsidRPr="006D055F" w:rsidRDefault="00855EF8" w:rsidP="009E4601">
            <w:pPr>
              <w:spacing w:after="0"/>
            </w:pPr>
            <w:r w:rsidRPr="006D055F">
              <w:t>M</w:t>
            </w:r>
            <w:r w:rsidR="009E4601" w:rsidRPr="006D055F">
              <w:t xml:space="preserve">Sc </w:t>
            </w:r>
            <w:r w:rsidRPr="006D055F">
              <w:t>(Mathematics)</w:t>
            </w:r>
            <w:r w:rsidR="009E4601" w:rsidRPr="006D055F">
              <w:t xml:space="preserve"> from </w:t>
            </w:r>
            <w:r w:rsidRPr="006D055F">
              <w:t>Maharshi Dayanand University</w:t>
            </w:r>
          </w:p>
        </w:tc>
      </w:tr>
      <w:tr w:rsidR="00855EF8" w:rsidRPr="00843164" w14:paraId="41FA9156" w14:textId="77777777" w:rsidTr="00B91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  <w:tblHeader/>
        </w:trPr>
        <w:tc>
          <w:tcPr>
            <w:tcW w:w="97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79038B1" w14:textId="6689E07A" w:rsidR="00855EF8" w:rsidRPr="006D055F" w:rsidRDefault="00855EF8" w:rsidP="00C020D1">
            <w:pPr>
              <w:spacing w:after="0"/>
            </w:pPr>
            <w:r w:rsidRPr="006D055F">
              <w:t>2015 to 2018</w:t>
            </w:r>
          </w:p>
        </w:tc>
        <w:tc>
          <w:tcPr>
            <w:tcW w:w="402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2DBB6A5" w14:textId="40659530" w:rsidR="00855EF8" w:rsidRPr="006D055F" w:rsidRDefault="009E4601" w:rsidP="00067B8D">
            <w:pPr>
              <w:spacing w:after="0"/>
            </w:pPr>
            <w:r w:rsidRPr="006D055F">
              <w:t>BSc</w:t>
            </w:r>
            <w:r w:rsidR="00855EF8" w:rsidRPr="006D055F">
              <w:t xml:space="preserve"> (Computer Science</w:t>
            </w:r>
            <w:r w:rsidR="00067B8D">
              <w:t>,</w:t>
            </w:r>
            <w:r w:rsidR="00067B8D" w:rsidRPr="006D055F">
              <w:t xml:space="preserve"> </w:t>
            </w:r>
            <w:r w:rsidR="00067B8D">
              <w:t>Physics, Mathematics</w:t>
            </w:r>
            <w:r w:rsidR="00855EF8" w:rsidRPr="006D055F">
              <w:t>)</w:t>
            </w:r>
            <w:r w:rsidRPr="006D055F">
              <w:t xml:space="preserve"> from </w:t>
            </w:r>
            <w:r w:rsidR="00855EF8" w:rsidRPr="006D055F">
              <w:t>Delhi University</w:t>
            </w:r>
          </w:p>
        </w:tc>
      </w:tr>
    </w:tbl>
    <w:p w14:paraId="3F37B55D" w14:textId="44BD7760" w:rsidR="00126049" w:rsidRPr="00843164" w:rsidRDefault="002606AF" w:rsidP="0096554D">
      <w:pPr>
        <w:pStyle w:val="Heading1"/>
      </w:pPr>
      <w:r>
        <w:t>KEY SKILLS</w:t>
      </w:r>
    </w:p>
    <w:tbl>
      <w:tblPr>
        <w:tblStyle w:val="ResumeTable"/>
        <w:tblW w:w="5398" w:type="pct"/>
        <w:tblInd w:w="5" w:type="dxa"/>
        <w:tblBorders>
          <w:top w:val="double" w:sz="4" w:space="0" w:color="auto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2366"/>
        <w:gridCol w:w="2580"/>
        <w:gridCol w:w="2613"/>
        <w:gridCol w:w="2235"/>
      </w:tblGrid>
      <w:tr w:rsidR="00E02BE0" w:rsidRPr="00843164" w14:paraId="782F8067" w14:textId="5FC60066" w:rsidTr="00B91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"/>
          <w:tblHeader/>
        </w:trPr>
        <w:tc>
          <w:tcPr>
            <w:tcW w:w="120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5A327D5" w14:textId="77777777" w:rsidR="00E02BE0" w:rsidRPr="006D055F" w:rsidRDefault="00E02BE0" w:rsidP="003F2DD9">
            <w:pPr>
              <w:pStyle w:val="ListBullet"/>
              <w:tabs>
                <w:tab w:val="clear" w:pos="101"/>
              </w:tabs>
              <w:spacing w:after="0"/>
              <w:ind w:left="-1301"/>
            </w:pPr>
            <w:r w:rsidRPr="006D055F">
              <w:t>Python</w:t>
            </w:r>
          </w:p>
          <w:p w14:paraId="1D813F91" w14:textId="77777777" w:rsidR="00E02BE0" w:rsidRPr="006D055F" w:rsidRDefault="00E02BE0" w:rsidP="003F2DD9">
            <w:pPr>
              <w:pStyle w:val="ListBullet"/>
              <w:tabs>
                <w:tab w:val="clear" w:pos="101"/>
              </w:tabs>
              <w:spacing w:after="0"/>
              <w:ind w:left="-1301"/>
            </w:pPr>
            <w:r w:rsidRPr="006D055F">
              <w:t>NumPy</w:t>
            </w:r>
          </w:p>
          <w:p w14:paraId="5EAA86CC" w14:textId="73219CF9" w:rsidR="00E02BE0" w:rsidRDefault="00E02BE0" w:rsidP="00730CCE">
            <w:pPr>
              <w:pStyle w:val="ListBullet"/>
              <w:tabs>
                <w:tab w:val="clear" w:pos="101"/>
              </w:tabs>
              <w:spacing w:after="0"/>
              <w:ind w:left="-1301"/>
            </w:pPr>
            <w:r w:rsidRPr="006D055F">
              <w:t>Pandas</w:t>
            </w:r>
          </w:p>
          <w:p w14:paraId="6B8FE92D" w14:textId="00FF9124" w:rsidR="00081F7A" w:rsidRDefault="00081F7A" w:rsidP="00730CCE">
            <w:pPr>
              <w:pStyle w:val="ListBullet"/>
              <w:tabs>
                <w:tab w:val="clear" w:pos="101"/>
              </w:tabs>
              <w:spacing w:after="0"/>
              <w:ind w:left="-1301"/>
            </w:pPr>
            <w:r>
              <w:t>Deep Learning</w:t>
            </w:r>
          </w:p>
          <w:p w14:paraId="4BE63B45" w14:textId="54B4C479" w:rsidR="005A0E72" w:rsidRPr="006D055F" w:rsidRDefault="005A0E72" w:rsidP="005A0E72">
            <w:pPr>
              <w:pStyle w:val="ListBullet"/>
              <w:numPr>
                <w:ilvl w:val="0"/>
                <w:numId w:val="0"/>
              </w:numPr>
              <w:spacing w:after="0"/>
              <w:ind w:left="-1402"/>
            </w:pPr>
          </w:p>
        </w:tc>
        <w:tc>
          <w:tcPr>
            <w:tcW w:w="131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384B5FA" w14:textId="77777777" w:rsidR="00E02BE0" w:rsidRPr="006D055F" w:rsidRDefault="00E02BE0" w:rsidP="003F2DD9">
            <w:pPr>
              <w:pStyle w:val="ListBullet"/>
              <w:tabs>
                <w:tab w:val="clear" w:pos="101"/>
              </w:tabs>
              <w:spacing w:after="0"/>
              <w:ind w:left="-1301"/>
            </w:pPr>
            <w:r w:rsidRPr="006D055F">
              <w:t>Matplotlib</w:t>
            </w:r>
          </w:p>
          <w:p w14:paraId="16A2687F" w14:textId="77777777" w:rsidR="00E02BE0" w:rsidRPr="006D055F" w:rsidRDefault="00E02BE0" w:rsidP="003F2DD9">
            <w:pPr>
              <w:pStyle w:val="ListBullet"/>
              <w:tabs>
                <w:tab w:val="clear" w:pos="101"/>
              </w:tabs>
              <w:spacing w:after="0"/>
              <w:ind w:left="-1301"/>
            </w:pPr>
            <w:r w:rsidRPr="006D055F">
              <w:t>Machine Learning</w:t>
            </w:r>
          </w:p>
          <w:p w14:paraId="364B0C9C" w14:textId="7EF4CCC0" w:rsidR="00E02BE0" w:rsidRPr="006D055F" w:rsidRDefault="00E02BE0" w:rsidP="003F2DD9">
            <w:pPr>
              <w:pStyle w:val="ListBullet"/>
              <w:tabs>
                <w:tab w:val="clear" w:pos="101"/>
              </w:tabs>
              <w:spacing w:after="0"/>
              <w:ind w:left="-1301"/>
            </w:pPr>
            <w:r w:rsidRPr="006D055F">
              <w:t>MySQL</w:t>
            </w:r>
          </w:p>
        </w:tc>
        <w:tc>
          <w:tcPr>
            <w:tcW w:w="133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ED94715" w14:textId="77777777" w:rsidR="00E02BE0" w:rsidRPr="006D055F" w:rsidRDefault="00E02BE0" w:rsidP="003F2DD9">
            <w:pPr>
              <w:pStyle w:val="ListBullet"/>
              <w:tabs>
                <w:tab w:val="clear" w:pos="101"/>
              </w:tabs>
              <w:spacing w:after="0"/>
              <w:ind w:left="-1301"/>
            </w:pPr>
            <w:r w:rsidRPr="006D055F">
              <w:t>Seaborn</w:t>
            </w:r>
          </w:p>
          <w:p w14:paraId="3088CB71" w14:textId="77777777" w:rsidR="00E02BE0" w:rsidRPr="006D055F" w:rsidRDefault="00E02BE0" w:rsidP="003F2DD9">
            <w:pPr>
              <w:pStyle w:val="ListBullet"/>
              <w:tabs>
                <w:tab w:val="clear" w:pos="101"/>
              </w:tabs>
              <w:spacing w:after="0"/>
              <w:ind w:left="-1301"/>
            </w:pPr>
            <w:r w:rsidRPr="006D055F">
              <w:t>Advanced Excel</w:t>
            </w:r>
          </w:p>
          <w:p w14:paraId="568CCC15" w14:textId="77777777" w:rsidR="00E02BE0" w:rsidRDefault="00E02BE0" w:rsidP="003F2DD9">
            <w:pPr>
              <w:pStyle w:val="ListBullet"/>
              <w:tabs>
                <w:tab w:val="clear" w:pos="101"/>
              </w:tabs>
              <w:spacing w:after="0"/>
              <w:ind w:left="-1301"/>
            </w:pPr>
            <w:r w:rsidRPr="006D055F">
              <w:t>MS Office</w:t>
            </w:r>
          </w:p>
          <w:p w14:paraId="0DBE60CD" w14:textId="03C8E3CD" w:rsidR="003856F4" w:rsidRPr="006D055F" w:rsidRDefault="003856F4" w:rsidP="003F2DD9">
            <w:pPr>
              <w:pStyle w:val="ListBullet"/>
              <w:tabs>
                <w:tab w:val="clear" w:pos="101"/>
              </w:tabs>
              <w:spacing w:after="0"/>
              <w:ind w:left="-1301"/>
            </w:pPr>
            <w:r>
              <w:t>Django Rest Framework</w:t>
            </w:r>
          </w:p>
        </w:tc>
        <w:tc>
          <w:tcPr>
            <w:tcW w:w="11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C5C79DE" w14:textId="77777777" w:rsidR="00E02BE0" w:rsidRPr="006D055F" w:rsidRDefault="00E02BE0" w:rsidP="003F2DD9">
            <w:pPr>
              <w:pStyle w:val="ListBullet"/>
              <w:tabs>
                <w:tab w:val="clear" w:pos="101"/>
              </w:tabs>
              <w:spacing w:after="0"/>
              <w:ind w:left="-1301"/>
            </w:pPr>
            <w:r w:rsidRPr="006D055F">
              <w:t>R</w:t>
            </w:r>
          </w:p>
          <w:p w14:paraId="3D9844BC" w14:textId="77777777" w:rsidR="00E02BE0" w:rsidRDefault="00E02BE0" w:rsidP="003F2DD9">
            <w:pPr>
              <w:pStyle w:val="ListBullet"/>
              <w:tabs>
                <w:tab w:val="clear" w:pos="101"/>
              </w:tabs>
              <w:spacing w:after="0"/>
              <w:ind w:left="-1301"/>
            </w:pPr>
            <w:r w:rsidRPr="006D055F">
              <w:t>Tableau</w:t>
            </w:r>
          </w:p>
          <w:p w14:paraId="4A0A27C4" w14:textId="624B4D15" w:rsidR="005A0E72" w:rsidRPr="006D055F" w:rsidRDefault="005A0E72" w:rsidP="003F2DD9">
            <w:pPr>
              <w:pStyle w:val="ListBullet"/>
              <w:tabs>
                <w:tab w:val="clear" w:pos="101"/>
              </w:tabs>
              <w:spacing w:after="0"/>
              <w:ind w:left="-1301"/>
            </w:pPr>
            <w:r>
              <w:t>NLP(Natural Language Processing)</w:t>
            </w:r>
          </w:p>
        </w:tc>
      </w:tr>
    </w:tbl>
    <w:p w14:paraId="098B20B0" w14:textId="77777777" w:rsidR="00E664C1" w:rsidRPr="009655EC" w:rsidRDefault="00E664C1" w:rsidP="00730CCE"/>
    <w:sectPr w:rsidR="00E664C1" w:rsidRPr="009655EC" w:rsidSect="00730CCE">
      <w:footerReference w:type="default" r:id="rId11"/>
      <w:pgSz w:w="12240" w:h="15840"/>
      <w:pgMar w:top="1080" w:right="1584" w:bottom="63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C5291" w14:textId="77777777" w:rsidR="00C42769" w:rsidRDefault="00C42769">
      <w:pPr>
        <w:spacing w:after="0"/>
      </w:pPr>
      <w:r>
        <w:separator/>
      </w:r>
    </w:p>
    <w:p w14:paraId="764877FD" w14:textId="77777777" w:rsidR="00C42769" w:rsidRDefault="00C42769"/>
  </w:endnote>
  <w:endnote w:type="continuationSeparator" w:id="0">
    <w:p w14:paraId="306ED97E" w14:textId="77777777" w:rsidR="00C42769" w:rsidRDefault="00C42769">
      <w:pPr>
        <w:spacing w:after="0"/>
      </w:pPr>
      <w:r>
        <w:continuationSeparator/>
      </w:r>
    </w:p>
    <w:p w14:paraId="279A78DD" w14:textId="77777777" w:rsidR="00C42769" w:rsidRDefault="00C427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A42B" w14:textId="009F5A6B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354AAE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CF5A5" w14:textId="77777777" w:rsidR="00C42769" w:rsidRDefault="00C42769">
      <w:pPr>
        <w:spacing w:after="0"/>
      </w:pPr>
      <w:r>
        <w:separator/>
      </w:r>
    </w:p>
    <w:p w14:paraId="53D8893E" w14:textId="77777777" w:rsidR="00C42769" w:rsidRDefault="00C42769"/>
  </w:footnote>
  <w:footnote w:type="continuationSeparator" w:id="0">
    <w:p w14:paraId="239552BF" w14:textId="77777777" w:rsidR="00C42769" w:rsidRDefault="00C42769">
      <w:pPr>
        <w:spacing w:after="0"/>
      </w:pPr>
      <w:r>
        <w:continuationSeparator/>
      </w:r>
    </w:p>
    <w:p w14:paraId="32942448" w14:textId="77777777" w:rsidR="00C42769" w:rsidRDefault="00C427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EAAFE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AD0A7A"/>
    <w:multiLevelType w:val="hybridMultilevel"/>
    <w:tmpl w:val="381E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6BE1DFD"/>
    <w:multiLevelType w:val="hybridMultilevel"/>
    <w:tmpl w:val="330A6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4520799"/>
    <w:multiLevelType w:val="hybridMultilevel"/>
    <w:tmpl w:val="53EA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D2CB0"/>
    <w:multiLevelType w:val="hybridMultilevel"/>
    <w:tmpl w:val="498A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02E1F"/>
    <w:multiLevelType w:val="hybridMultilevel"/>
    <w:tmpl w:val="2672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31695">
    <w:abstractNumId w:val="9"/>
  </w:num>
  <w:num w:numId="2" w16cid:durableId="1628929768">
    <w:abstractNumId w:val="9"/>
    <w:lvlOverride w:ilvl="0">
      <w:startOverride w:val="1"/>
    </w:lvlOverride>
  </w:num>
  <w:num w:numId="3" w16cid:durableId="1506435491">
    <w:abstractNumId w:val="9"/>
    <w:lvlOverride w:ilvl="0">
      <w:startOverride w:val="1"/>
    </w:lvlOverride>
  </w:num>
  <w:num w:numId="4" w16cid:durableId="1651137029">
    <w:abstractNumId w:val="9"/>
    <w:lvlOverride w:ilvl="0">
      <w:startOverride w:val="1"/>
    </w:lvlOverride>
  </w:num>
  <w:num w:numId="5" w16cid:durableId="198200231">
    <w:abstractNumId w:val="17"/>
  </w:num>
  <w:num w:numId="6" w16cid:durableId="968781138">
    <w:abstractNumId w:val="7"/>
  </w:num>
  <w:num w:numId="7" w16cid:durableId="1104836986">
    <w:abstractNumId w:val="6"/>
  </w:num>
  <w:num w:numId="8" w16cid:durableId="855313362">
    <w:abstractNumId w:val="5"/>
  </w:num>
  <w:num w:numId="9" w16cid:durableId="1299872921">
    <w:abstractNumId w:val="4"/>
  </w:num>
  <w:num w:numId="10" w16cid:durableId="92016526">
    <w:abstractNumId w:val="8"/>
  </w:num>
  <w:num w:numId="11" w16cid:durableId="1410734744">
    <w:abstractNumId w:val="3"/>
  </w:num>
  <w:num w:numId="12" w16cid:durableId="131094851">
    <w:abstractNumId w:val="2"/>
  </w:num>
  <w:num w:numId="13" w16cid:durableId="1777677768">
    <w:abstractNumId w:val="1"/>
  </w:num>
  <w:num w:numId="14" w16cid:durableId="468940033">
    <w:abstractNumId w:val="0"/>
  </w:num>
  <w:num w:numId="15" w16cid:durableId="281348240">
    <w:abstractNumId w:val="13"/>
  </w:num>
  <w:num w:numId="16" w16cid:durableId="974717329">
    <w:abstractNumId w:val="11"/>
  </w:num>
  <w:num w:numId="17" w16cid:durableId="627855339">
    <w:abstractNumId w:val="16"/>
  </w:num>
  <w:num w:numId="18" w16cid:durableId="2028827106">
    <w:abstractNumId w:val="17"/>
  </w:num>
  <w:num w:numId="19" w16cid:durableId="1359236777">
    <w:abstractNumId w:val="18"/>
  </w:num>
  <w:num w:numId="20" w16cid:durableId="2113821794">
    <w:abstractNumId w:val="14"/>
  </w:num>
  <w:num w:numId="21" w16cid:durableId="162401545">
    <w:abstractNumId w:val="10"/>
  </w:num>
  <w:num w:numId="22" w16cid:durableId="1331636917">
    <w:abstractNumId w:val="15"/>
  </w:num>
  <w:num w:numId="23" w16cid:durableId="1544631610">
    <w:abstractNumId w:val="17"/>
  </w:num>
  <w:num w:numId="24" w16cid:durableId="1475291436">
    <w:abstractNumId w:val="17"/>
  </w:num>
  <w:num w:numId="25" w16cid:durableId="659848019">
    <w:abstractNumId w:val="17"/>
  </w:num>
  <w:num w:numId="26" w16cid:durableId="12022807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8A"/>
    <w:rsid w:val="000111B3"/>
    <w:rsid w:val="0002281F"/>
    <w:rsid w:val="00064FE8"/>
    <w:rsid w:val="00067B8D"/>
    <w:rsid w:val="00070162"/>
    <w:rsid w:val="00081F7A"/>
    <w:rsid w:val="00087D21"/>
    <w:rsid w:val="000A24AA"/>
    <w:rsid w:val="000A4C37"/>
    <w:rsid w:val="000B09C0"/>
    <w:rsid w:val="000B38F9"/>
    <w:rsid w:val="000C0CA7"/>
    <w:rsid w:val="000E2D4C"/>
    <w:rsid w:val="000F2762"/>
    <w:rsid w:val="00111DFE"/>
    <w:rsid w:val="00126049"/>
    <w:rsid w:val="0014523F"/>
    <w:rsid w:val="00147477"/>
    <w:rsid w:val="0016468F"/>
    <w:rsid w:val="0017495C"/>
    <w:rsid w:val="001862CD"/>
    <w:rsid w:val="001A1693"/>
    <w:rsid w:val="001B1EF3"/>
    <w:rsid w:val="001E4967"/>
    <w:rsid w:val="00211D55"/>
    <w:rsid w:val="00211E2E"/>
    <w:rsid w:val="00221D63"/>
    <w:rsid w:val="00235943"/>
    <w:rsid w:val="00252B43"/>
    <w:rsid w:val="00254924"/>
    <w:rsid w:val="002563E8"/>
    <w:rsid w:val="002606AF"/>
    <w:rsid w:val="00260D3F"/>
    <w:rsid w:val="002817F6"/>
    <w:rsid w:val="002859CC"/>
    <w:rsid w:val="00305EA3"/>
    <w:rsid w:val="003449B1"/>
    <w:rsid w:val="003522A1"/>
    <w:rsid w:val="00354AAE"/>
    <w:rsid w:val="003566AC"/>
    <w:rsid w:val="003702D5"/>
    <w:rsid w:val="00375927"/>
    <w:rsid w:val="00380CE9"/>
    <w:rsid w:val="0038543B"/>
    <w:rsid w:val="003856F4"/>
    <w:rsid w:val="003A3664"/>
    <w:rsid w:val="003B5BE7"/>
    <w:rsid w:val="003C266A"/>
    <w:rsid w:val="003E5B3F"/>
    <w:rsid w:val="003F2DD9"/>
    <w:rsid w:val="003F3C57"/>
    <w:rsid w:val="00422834"/>
    <w:rsid w:val="004336F6"/>
    <w:rsid w:val="00450C45"/>
    <w:rsid w:val="00482698"/>
    <w:rsid w:val="004827F9"/>
    <w:rsid w:val="004B065E"/>
    <w:rsid w:val="004D3F54"/>
    <w:rsid w:val="004D673A"/>
    <w:rsid w:val="0050621E"/>
    <w:rsid w:val="00526C73"/>
    <w:rsid w:val="00563E20"/>
    <w:rsid w:val="00576978"/>
    <w:rsid w:val="005861A8"/>
    <w:rsid w:val="005A0E72"/>
    <w:rsid w:val="005D08E2"/>
    <w:rsid w:val="005D39F9"/>
    <w:rsid w:val="005D3C79"/>
    <w:rsid w:val="005D6455"/>
    <w:rsid w:val="0060605D"/>
    <w:rsid w:val="006268BE"/>
    <w:rsid w:val="00650306"/>
    <w:rsid w:val="00653DAB"/>
    <w:rsid w:val="00675FDC"/>
    <w:rsid w:val="00677B5B"/>
    <w:rsid w:val="00686C0A"/>
    <w:rsid w:val="00693B17"/>
    <w:rsid w:val="006B086B"/>
    <w:rsid w:val="006C54E9"/>
    <w:rsid w:val="006D055F"/>
    <w:rsid w:val="007223D4"/>
    <w:rsid w:val="00726CBD"/>
    <w:rsid w:val="00730CCE"/>
    <w:rsid w:val="00746599"/>
    <w:rsid w:val="007559B1"/>
    <w:rsid w:val="00762CE4"/>
    <w:rsid w:val="00777C9E"/>
    <w:rsid w:val="00792413"/>
    <w:rsid w:val="00796FCE"/>
    <w:rsid w:val="00797C46"/>
    <w:rsid w:val="00797FDF"/>
    <w:rsid w:val="007C4918"/>
    <w:rsid w:val="007C5987"/>
    <w:rsid w:val="007E5DA1"/>
    <w:rsid w:val="007F6B1C"/>
    <w:rsid w:val="00812EAD"/>
    <w:rsid w:val="00823CBB"/>
    <w:rsid w:val="00843164"/>
    <w:rsid w:val="00854E7D"/>
    <w:rsid w:val="008551F7"/>
    <w:rsid w:val="00855EF8"/>
    <w:rsid w:val="00884A41"/>
    <w:rsid w:val="00884D91"/>
    <w:rsid w:val="0088602C"/>
    <w:rsid w:val="00890F8A"/>
    <w:rsid w:val="008A74DF"/>
    <w:rsid w:val="008B4204"/>
    <w:rsid w:val="008B5DC0"/>
    <w:rsid w:val="008C10B3"/>
    <w:rsid w:val="008E3122"/>
    <w:rsid w:val="00905501"/>
    <w:rsid w:val="00930025"/>
    <w:rsid w:val="009304CF"/>
    <w:rsid w:val="00931654"/>
    <w:rsid w:val="009335F4"/>
    <w:rsid w:val="00937303"/>
    <w:rsid w:val="0094787D"/>
    <w:rsid w:val="00956BE3"/>
    <w:rsid w:val="00957BAB"/>
    <w:rsid w:val="0096554D"/>
    <w:rsid w:val="009655EC"/>
    <w:rsid w:val="00975C6D"/>
    <w:rsid w:val="009A1E93"/>
    <w:rsid w:val="009C7889"/>
    <w:rsid w:val="009C7D5A"/>
    <w:rsid w:val="009D5BCD"/>
    <w:rsid w:val="009E4601"/>
    <w:rsid w:val="009F240B"/>
    <w:rsid w:val="00A11717"/>
    <w:rsid w:val="00A13882"/>
    <w:rsid w:val="00A44BFA"/>
    <w:rsid w:val="00A64537"/>
    <w:rsid w:val="00A74989"/>
    <w:rsid w:val="00A82DCC"/>
    <w:rsid w:val="00AB1468"/>
    <w:rsid w:val="00AF0956"/>
    <w:rsid w:val="00B21BDE"/>
    <w:rsid w:val="00B23E14"/>
    <w:rsid w:val="00B3399A"/>
    <w:rsid w:val="00B41CA7"/>
    <w:rsid w:val="00B439B2"/>
    <w:rsid w:val="00B62F56"/>
    <w:rsid w:val="00B82B31"/>
    <w:rsid w:val="00B91799"/>
    <w:rsid w:val="00BA1275"/>
    <w:rsid w:val="00BD3027"/>
    <w:rsid w:val="00BD47AD"/>
    <w:rsid w:val="00BF77BD"/>
    <w:rsid w:val="00C020D1"/>
    <w:rsid w:val="00C02E26"/>
    <w:rsid w:val="00C067C5"/>
    <w:rsid w:val="00C25DDD"/>
    <w:rsid w:val="00C3577B"/>
    <w:rsid w:val="00C42769"/>
    <w:rsid w:val="00C57425"/>
    <w:rsid w:val="00C766E8"/>
    <w:rsid w:val="00C92C3C"/>
    <w:rsid w:val="00CA5094"/>
    <w:rsid w:val="00CB1A42"/>
    <w:rsid w:val="00CB6772"/>
    <w:rsid w:val="00CB749C"/>
    <w:rsid w:val="00CC05D9"/>
    <w:rsid w:val="00CD7582"/>
    <w:rsid w:val="00CF56D4"/>
    <w:rsid w:val="00D0020C"/>
    <w:rsid w:val="00D06E8C"/>
    <w:rsid w:val="00D24FA7"/>
    <w:rsid w:val="00D37932"/>
    <w:rsid w:val="00D568D3"/>
    <w:rsid w:val="00D6110B"/>
    <w:rsid w:val="00D61CA1"/>
    <w:rsid w:val="00D65641"/>
    <w:rsid w:val="00D67AEC"/>
    <w:rsid w:val="00D81F4E"/>
    <w:rsid w:val="00D9696F"/>
    <w:rsid w:val="00DE21EF"/>
    <w:rsid w:val="00DE2D74"/>
    <w:rsid w:val="00DF32A2"/>
    <w:rsid w:val="00E02BE0"/>
    <w:rsid w:val="00E42361"/>
    <w:rsid w:val="00E52383"/>
    <w:rsid w:val="00E664C1"/>
    <w:rsid w:val="00E76367"/>
    <w:rsid w:val="00EA37D2"/>
    <w:rsid w:val="00EA5CED"/>
    <w:rsid w:val="00EC781D"/>
    <w:rsid w:val="00EE70D2"/>
    <w:rsid w:val="00F005A0"/>
    <w:rsid w:val="00F25533"/>
    <w:rsid w:val="00F26CF8"/>
    <w:rsid w:val="00F52378"/>
    <w:rsid w:val="00F6077F"/>
    <w:rsid w:val="00F63B5F"/>
    <w:rsid w:val="00FC2702"/>
    <w:rsid w:val="00FC33BD"/>
    <w:rsid w:val="00FF2FE8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FE2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6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96F"/>
  </w:style>
  <w:style w:type="paragraph" w:styleId="Heading1">
    <w:name w:val="heading 1"/>
    <w:basedOn w:val="Normal"/>
    <w:next w:val="Normal"/>
    <w:link w:val="Heading1Char"/>
    <w:uiPriority w:val="9"/>
    <w:qFormat/>
    <w:rsid w:val="00FC3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B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B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ListBullet">
    <w:name w:val="List Bullet"/>
    <w:basedOn w:val="Normal"/>
    <w:uiPriority w:val="11"/>
    <w:unhideWhenUsed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rsid w:val="008B5DC0"/>
    <w:pPr>
      <w:spacing w:after="120"/>
      <w:ind w:right="144"/>
    </w:p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20"/>
    <w:qFormat/>
    <w:rsid w:val="00FC33BD"/>
    <w:rPr>
      <w:i/>
      <w:iCs/>
      <w:color w:val="auto"/>
    </w:rPr>
  </w:style>
  <w:style w:type="paragraph" w:customStyle="1" w:styleId="ContactInfo">
    <w:name w:val="Contact Info"/>
    <w:basedOn w:val="Normal"/>
    <w:uiPriority w:val="2"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33B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qFormat/>
    <w:rsid w:val="00FC33B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3BD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B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B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BD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B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B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B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FC33B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B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BD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C33BD"/>
    <w:rPr>
      <w:b/>
      <w:bCs/>
      <w:smallCaps/>
      <w:color w:val="404040" w:themeColor="text1" w:themeTint="BF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C33B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B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qFormat/>
    <w:rsid w:val="00FC33BD"/>
    <w:rPr>
      <w:b/>
      <w:bC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B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33B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C33B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C33BD"/>
    <w:rPr>
      <w:smallCap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CC05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33BD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C33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ARKUM52\AppData\Roaming\Microsoft\Templates\Paraleg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D47C5D0-CA4A-4F19-9A39-8CFBAFCB68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2023-01-26T10:20:00Z</dcterms:created>
  <dcterms:modified xsi:type="dcterms:W3CDTF">2023-04-12T04:22:00Z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